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8010" w14:textId="0123E9AE" w:rsidR="002F7552" w:rsidRDefault="002F7552">
      <w:pPr>
        <w:pStyle w:val="Subtitle"/>
      </w:pPr>
    </w:p>
    <w:p w14:paraId="2037C297" w14:textId="77777777" w:rsidR="0016310B" w:rsidRDefault="0016310B" w:rsidP="0016310B">
      <w:pPr>
        <w:pStyle w:val="Title"/>
        <w:jc w:val="center"/>
        <w:rPr>
          <w:sz w:val="96"/>
          <w:szCs w:val="96"/>
        </w:rPr>
      </w:pPr>
      <w:r w:rsidRPr="0016310B">
        <w:rPr>
          <w:sz w:val="96"/>
          <w:szCs w:val="96"/>
        </w:rPr>
        <w:t xml:space="preserve">COMP9417: Machine Learning </w:t>
      </w:r>
    </w:p>
    <w:p w14:paraId="6E9868CD" w14:textId="77777777" w:rsidR="0016310B" w:rsidRDefault="0016310B" w:rsidP="0016310B">
      <w:pPr>
        <w:pStyle w:val="Title"/>
        <w:jc w:val="center"/>
        <w:rPr>
          <w:sz w:val="96"/>
          <w:szCs w:val="96"/>
        </w:rPr>
      </w:pPr>
    </w:p>
    <w:p w14:paraId="5F17E736" w14:textId="1630F0F3" w:rsidR="002F7552" w:rsidRDefault="0016310B" w:rsidP="0016310B">
      <w:pPr>
        <w:pStyle w:val="Title"/>
        <w:jc w:val="center"/>
        <w:rPr>
          <w:sz w:val="96"/>
          <w:szCs w:val="96"/>
        </w:rPr>
      </w:pPr>
      <w:r w:rsidRPr="0016310B">
        <w:rPr>
          <w:sz w:val="96"/>
          <w:szCs w:val="96"/>
        </w:rPr>
        <w:t>2024 T1 – Group Project: Squad404</w:t>
      </w:r>
    </w:p>
    <w:p w14:paraId="6191EC95" w14:textId="77777777" w:rsidR="0016310B" w:rsidRPr="0016310B" w:rsidRDefault="0016310B" w:rsidP="0016310B">
      <w:pPr>
        <w:pStyle w:val="Title"/>
        <w:jc w:val="center"/>
        <w:rPr>
          <w:sz w:val="96"/>
          <w:szCs w:val="96"/>
        </w:rPr>
      </w:pPr>
    </w:p>
    <w:p w14:paraId="330DF722" w14:textId="5245EAFA" w:rsidR="002F7552" w:rsidRDefault="0016310B">
      <w:pPr>
        <w:pStyle w:val="Author"/>
      </w:pPr>
      <w:r>
        <w:t>George Luo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Yifei</w:t>
      </w:r>
      <w:proofErr w:type="spellEnd"/>
      <w:r>
        <w:t xml:space="preserve"> Tian</w:t>
      </w:r>
      <w:r>
        <w:tab/>
      </w:r>
      <w:r>
        <w:tab/>
      </w:r>
      <w:r>
        <w:tab/>
      </w:r>
      <w:r>
        <w:tab/>
        <w:t>Luke Wang</w:t>
      </w:r>
    </w:p>
    <w:p w14:paraId="64D9AEE1" w14:textId="0E6AC4EA" w:rsidR="0016310B" w:rsidRDefault="0016310B">
      <w:pPr>
        <w:pStyle w:val="Author"/>
      </w:pPr>
      <w:r>
        <w:t>Z</w:t>
      </w:r>
      <w:r>
        <w:tab/>
      </w:r>
      <w:r>
        <w:tab/>
      </w:r>
      <w:r>
        <w:tab/>
      </w:r>
      <w:r>
        <w:tab/>
      </w:r>
      <w:r>
        <w:tab/>
      </w:r>
      <w:r>
        <w:tab/>
        <w:t>Z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Z</w:t>
      </w:r>
      <w:proofErr w:type="spellEnd"/>
    </w:p>
    <w:p w14:paraId="75319699" w14:textId="77777777" w:rsidR="0016310B" w:rsidRDefault="0016310B">
      <w:pPr>
        <w:pStyle w:val="Author"/>
      </w:pPr>
    </w:p>
    <w:p w14:paraId="5C5CD9EF" w14:textId="64E8829A" w:rsidR="0016310B" w:rsidRDefault="0016310B" w:rsidP="0016310B">
      <w:pPr>
        <w:pStyle w:val="Author"/>
        <w:spacing w:line="360" w:lineRule="auto"/>
      </w:pPr>
      <w:r>
        <w:tab/>
      </w:r>
      <w:r>
        <w:tab/>
      </w:r>
      <w:r>
        <w:tab/>
      </w:r>
      <w:proofErr w:type="spellStart"/>
      <w:r>
        <w:t>Xiaolu</w:t>
      </w:r>
      <w:proofErr w:type="spellEnd"/>
      <w:r>
        <w:t xml:space="preserve"> Liu</w:t>
      </w:r>
      <w:r>
        <w:tab/>
      </w:r>
      <w:r>
        <w:tab/>
      </w:r>
      <w:r>
        <w:tab/>
      </w:r>
      <w:r>
        <w:tab/>
      </w:r>
      <w:r>
        <w:tab/>
        <w:t>Lijun Guo</w:t>
      </w:r>
    </w:p>
    <w:p w14:paraId="23FF8712" w14:textId="77777777" w:rsidR="001D49FF" w:rsidRDefault="001D49FF">
      <w:pPr>
        <w:pStyle w:val="Heading1"/>
      </w:pPr>
    </w:p>
    <w:p w14:paraId="5C6314A2" w14:textId="77777777" w:rsidR="001D49FF" w:rsidRDefault="001D49FF" w:rsidP="001D49FF"/>
    <w:p w14:paraId="16740628" w14:textId="77777777" w:rsidR="001D49FF" w:rsidRDefault="001D49FF" w:rsidP="001D49FF"/>
    <w:p w14:paraId="7BAD942E" w14:textId="77777777" w:rsidR="001D49FF" w:rsidRDefault="001D49FF" w:rsidP="001D49FF"/>
    <w:p w14:paraId="0FF4CB9B" w14:textId="77777777" w:rsidR="001D49FF" w:rsidRPr="001D49FF" w:rsidRDefault="001D49FF" w:rsidP="001D49FF"/>
    <w:p w14:paraId="3912A172" w14:textId="4C0CD977" w:rsidR="0016310B" w:rsidRDefault="001D49FF">
      <w:pPr>
        <w:pStyle w:val="Heading1"/>
      </w:pPr>
      <w:r>
        <w:lastRenderedPageBreak/>
        <w:t>Introduction</w:t>
      </w:r>
    </w:p>
    <w:p w14:paraId="05162E90" w14:textId="430C076F" w:rsidR="001D49FF" w:rsidRDefault="001D49FF" w:rsidP="001D49FF">
      <w:r>
        <w:t xml:space="preserve">Image classification has been an </w:t>
      </w:r>
      <w:r w:rsidR="00085A50">
        <w:t>age-old</w:t>
      </w:r>
      <w:r>
        <w:t xml:space="preserve"> machine learning problem </w:t>
      </w:r>
      <w:r w:rsidR="009F2186">
        <w:t>which has had an undeniable impact in numerous fields</w:t>
      </w:r>
      <w:r>
        <w:t xml:space="preserve"> such as medical imaging, autonomous vehicles and biometrics just to name a few. With constant advancements in </w:t>
      </w:r>
      <w:r w:rsidR="00085A50">
        <w:t>technology,</w:t>
      </w:r>
      <w:r>
        <w:t xml:space="preserve"> </w:t>
      </w:r>
      <w:r w:rsidR="00085A50">
        <w:t xml:space="preserve">we have gained access to increasingly powerful hardware with </w:t>
      </w:r>
      <w:r w:rsidR="009F2186">
        <w:t>immense</w:t>
      </w:r>
      <w:r w:rsidR="00085A50">
        <w:t xml:space="preserve"> data processing capabilities. This has given rise to highly effective models from complex CNNs such as VGG-19, seen in [</w:t>
      </w:r>
      <w:proofErr w:type="spellStart"/>
      <w:r w:rsidR="00085A50">
        <w:t>Simonyan</w:t>
      </w:r>
      <w:proofErr w:type="spellEnd"/>
      <w:r w:rsidR="00085A50">
        <w:t xml:space="preserve"> et al., 2014] to the </w:t>
      </w:r>
      <w:r w:rsidR="009F2186">
        <w:t xml:space="preserve">innovative </w:t>
      </w:r>
      <w:r w:rsidR="00085A50">
        <w:t xml:space="preserve">transformer-based models </w:t>
      </w:r>
      <w:r w:rsidR="009F2186">
        <w:t xml:space="preserve">such as </w:t>
      </w:r>
      <w:proofErr w:type="spellStart"/>
      <w:r w:rsidR="009F2186">
        <w:t>ViT</w:t>
      </w:r>
      <w:proofErr w:type="spellEnd"/>
      <w:r w:rsidR="009F2186">
        <w:t xml:space="preserve"> </w:t>
      </w:r>
      <w:r w:rsidR="00085A50">
        <w:t>explored by [</w:t>
      </w:r>
      <w:proofErr w:type="spellStart"/>
      <w:r w:rsidR="00085A50">
        <w:t>Dosovitskiy</w:t>
      </w:r>
      <w:proofErr w:type="spellEnd"/>
      <w:r w:rsidR="00085A50">
        <w:t xml:space="preserve"> et al., 2021] and beyond. However, </w:t>
      </w:r>
      <w:r w:rsidR="008B505F" w:rsidRPr="008B505F">
        <w:t>these models require substantial data for effective training, presenting challenges in data-constrained environments.</w:t>
      </w:r>
    </w:p>
    <w:p w14:paraId="56361951" w14:textId="3651E67B" w:rsidR="009F2186" w:rsidRDefault="009F2186" w:rsidP="001D49FF">
      <w:r>
        <w:t>This project aims to explore methods to tackle few shot learning problems in such cases where the dataset is very limited</w:t>
      </w:r>
      <w:r w:rsidR="008B505F">
        <w:t xml:space="preserve"> </w:t>
      </w:r>
      <w:proofErr w:type="gramStart"/>
      <w:r w:rsidR="008B505F">
        <w:t>in order to</w:t>
      </w:r>
      <w:proofErr w:type="gramEnd"/>
      <w:r w:rsidR="008B505F">
        <w:t xml:space="preserve"> create a more accessible approach to image classification</w:t>
      </w:r>
      <w:r>
        <w:t xml:space="preserve">. We have been challenged to create a model to tackle a binary image classification task that can generalize over </w:t>
      </w:r>
      <w:r w:rsidR="008B505F">
        <w:t>a diverse collection of datasets</w:t>
      </w:r>
      <w:r>
        <w:t xml:space="preserve"> given only 5-10 images per class. We have approached this by incorporating convolutional neural </w:t>
      </w:r>
      <w:proofErr w:type="gramStart"/>
      <w:r>
        <w:t>networks[</w:t>
      </w:r>
      <w:proofErr w:type="gramEnd"/>
      <w:r>
        <w:t xml:space="preserve">INSERT CNN PAPER] </w:t>
      </w:r>
      <w:r w:rsidR="008B505F">
        <w:t>in</w:t>
      </w:r>
      <w:r>
        <w:t xml:space="preserve"> their ability to extract rich and descriptive features, as well as prototypical networks in their ability to generalize well over limited datasets[INSERT PROTOTYPICAL PAPER].</w:t>
      </w:r>
    </w:p>
    <w:p w14:paraId="510F825F" w14:textId="77777777" w:rsidR="009F2186" w:rsidRPr="001D49FF" w:rsidRDefault="009F2186" w:rsidP="001D49FF"/>
    <w:p w14:paraId="58F3B687" w14:textId="2CA89B39" w:rsidR="002F7552" w:rsidRDefault="008B505F">
      <w:pPr>
        <w:pStyle w:val="Heading2"/>
      </w:pPr>
      <w:r>
        <w:t>Exploratory Data Analysis</w:t>
      </w:r>
    </w:p>
    <w:p w14:paraId="36AACA11" w14:textId="7B985B75" w:rsidR="002F7552" w:rsidRDefault="008B505F">
      <w:r>
        <w:t xml:space="preserve">As part of the </w:t>
      </w:r>
      <w:proofErr w:type="spellStart"/>
      <w:r>
        <w:t>Berrijam</w:t>
      </w:r>
      <w:proofErr w:type="spellEnd"/>
      <w:r>
        <w:t xml:space="preserve"> Jam 2024, we have been provided with 3 sample datasets to train our model on. These datasets included:</w:t>
      </w:r>
    </w:p>
    <w:p w14:paraId="699C7CB9" w14:textId="6BB8722E" w:rsidR="008B505F" w:rsidRDefault="008B505F" w:rsidP="008B505F">
      <w:pPr>
        <w:pStyle w:val="ListParagraph"/>
        <w:numPr>
          <w:ilvl w:val="0"/>
          <w:numId w:val="17"/>
        </w:numPr>
      </w:pPr>
      <w:r>
        <w:t xml:space="preserve">Is Epic Intro: A collection of 10 spectrogram images representing the first 30 seconds of a song to determine </w:t>
      </w:r>
      <w:r w:rsidR="004F1C69">
        <w:t>whether</w:t>
      </w:r>
      <w:r>
        <w:t xml:space="preserve"> the song has an epic feeling.</w:t>
      </w:r>
    </w:p>
    <w:p w14:paraId="4962D893" w14:textId="645FE28A" w:rsidR="008B505F" w:rsidRDefault="008B505F" w:rsidP="008B505F">
      <w:pPr>
        <w:pStyle w:val="ListParagraph"/>
        <w:numPr>
          <w:ilvl w:val="0"/>
          <w:numId w:val="17"/>
        </w:numPr>
      </w:pPr>
      <w:r>
        <w:t xml:space="preserve">Needs Respray: A collection of 12 images of pavement </w:t>
      </w:r>
      <w:r w:rsidR="004F1C69">
        <w:t>to determine if there are active weeds growing indicating the need for a chemical respray.</w:t>
      </w:r>
    </w:p>
    <w:p w14:paraId="2841B6FC" w14:textId="5B2EC313" w:rsidR="004F1C69" w:rsidRDefault="004F1C69" w:rsidP="008B505F">
      <w:pPr>
        <w:pStyle w:val="ListParagraph"/>
        <w:numPr>
          <w:ilvl w:val="0"/>
          <w:numId w:val="17"/>
        </w:numPr>
      </w:pPr>
      <w:r>
        <w:t>Is Gen AI: A collection of 20 scenery images to determine which are real and which have been generated by AI.</w:t>
      </w:r>
    </w:p>
    <w:p w14:paraId="5E13F9E9" w14:textId="0D356285" w:rsidR="004F1C69" w:rsidRDefault="004F1C69" w:rsidP="004F1C69">
      <w:r>
        <w:t xml:space="preserve">Each of the datasets are balanced and most are oriented in landscape with the exception of some images from the is Gen AI dataset. </w:t>
      </w:r>
    </w:p>
    <w:p w14:paraId="2B7BAA98" w14:textId="77777777" w:rsidR="004F1C69" w:rsidRDefault="004F1C69" w:rsidP="004F1C69">
      <w:pPr>
        <w:ind w:left="360"/>
      </w:pPr>
    </w:p>
    <w:p w14:paraId="5B68E5DC" w14:textId="77777777" w:rsidR="00085A50" w:rsidRDefault="00085A50"/>
    <w:p w14:paraId="5E08DD85" w14:textId="77777777" w:rsidR="00085A50" w:rsidRDefault="00085A50"/>
    <w:p w14:paraId="18EC24A2" w14:textId="77777777" w:rsidR="00085A50" w:rsidRDefault="00085A50"/>
    <w:p w14:paraId="3BF357E8" w14:textId="77777777" w:rsidR="00085A50" w:rsidRDefault="00085A50"/>
    <w:p w14:paraId="3035DF43" w14:textId="77777777" w:rsidR="00085A50" w:rsidRDefault="00085A50"/>
    <w:p w14:paraId="56125094" w14:textId="77777777" w:rsidR="00085A50" w:rsidRDefault="00085A50"/>
    <w:p w14:paraId="7E29F892" w14:textId="5963551B" w:rsidR="00085A50" w:rsidRDefault="00085A50">
      <w:r>
        <w:t>Citations</w:t>
      </w:r>
    </w:p>
    <w:p w14:paraId="65137CCC" w14:textId="30FE60D9" w:rsidR="00085A50" w:rsidRDefault="00085A50">
      <w:r>
        <w:t xml:space="preserve">VGG19: </w:t>
      </w:r>
      <w:hyperlink r:id="rId7" w:history="1">
        <w:r w:rsidRPr="00E464BA">
          <w:rPr>
            <w:rStyle w:val="Hyperlink"/>
          </w:rPr>
          <w:t>https://arxiv.org/abs/1409.1556</w:t>
        </w:r>
      </w:hyperlink>
    </w:p>
    <w:p w14:paraId="72EBE33C" w14:textId="4A2BF47F" w:rsidR="009F2186" w:rsidRDefault="009F2186">
      <w:proofErr w:type="spellStart"/>
      <w:r>
        <w:t>ViT</w:t>
      </w:r>
      <w:proofErr w:type="spellEnd"/>
      <w:r>
        <w:t xml:space="preserve">: </w:t>
      </w:r>
      <w:hyperlink r:id="rId8" w:history="1">
        <w:r w:rsidRPr="00E464BA">
          <w:rPr>
            <w:rStyle w:val="Hyperlink"/>
          </w:rPr>
          <w:t>https://arxiv.org/abs/2010.11929</w:t>
        </w:r>
      </w:hyperlink>
    </w:p>
    <w:p w14:paraId="1563819E" w14:textId="77777777" w:rsidR="009F2186" w:rsidRDefault="009F2186"/>
    <w:p w14:paraId="4B36019D" w14:textId="77777777" w:rsidR="00085A50" w:rsidRDefault="00085A50"/>
    <w:sectPr w:rsidR="00085A50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C5D10" w14:textId="77777777" w:rsidR="00531237" w:rsidRDefault="00531237">
      <w:pPr>
        <w:spacing w:after="0" w:line="240" w:lineRule="auto"/>
      </w:pPr>
      <w:r>
        <w:separator/>
      </w:r>
    </w:p>
    <w:p w14:paraId="7B6AF7B7" w14:textId="77777777" w:rsidR="00531237" w:rsidRDefault="00531237"/>
    <w:p w14:paraId="51AE1D91" w14:textId="77777777" w:rsidR="00531237" w:rsidRDefault="00531237"/>
  </w:endnote>
  <w:endnote w:type="continuationSeparator" w:id="0">
    <w:p w14:paraId="6A4D1109" w14:textId="77777777" w:rsidR="00531237" w:rsidRDefault="00531237">
      <w:pPr>
        <w:spacing w:after="0" w:line="240" w:lineRule="auto"/>
      </w:pPr>
      <w:r>
        <w:continuationSeparator/>
      </w:r>
    </w:p>
    <w:p w14:paraId="29936EA5" w14:textId="77777777" w:rsidR="00531237" w:rsidRDefault="00531237"/>
    <w:p w14:paraId="18088AC2" w14:textId="77777777" w:rsidR="00531237" w:rsidRDefault="005312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AB3678" w14:textId="77777777" w:rsidR="002F755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DB74F" w14:textId="77777777" w:rsidR="00531237" w:rsidRDefault="00531237">
      <w:pPr>
        <w:spacing w:after="0" w:line="240" w:lineRule="auto"/>
      </w:pPr>
      <w:r>
        <w:separator/>
      </w:r>
    </w:p>
    <w:p w14:paraId="662DF3F0" w14:textId="77777777" w:rsidR="00531237" w:rsidRDefault="00531237"/>
    <w:p w14:paraId="0BF43EC5" w14:textId="77777777" w:rsidR="00531237" w:rsidRDefault="00531237"/>
  </w:footnote>
  <w:footnote w:type="continuationSeparator" w:id="0">
    <w:p w14:paraId="3617E724" w14:textId="77777777" w:rsidR="00531237" w:rsidRDefault="00531237">
      <w:pPr>
        <w:spacing w:after="0" w:line="240" w:lineRule="auto"/>
      </w:pPr>
      <w:r>
        <w:continuationSeparator/>
      </w:r>
    </w:p>
    <w:p w14:paraId="4E0B2100" w14:textId="77777777" w:rsidR="00531237" w:rsidRDefault="00531237"/>
    <w:p w14:paraId="1BFDDD6F" w14:textId="77777777" w:rsidR="00531237" w:rsidRDefault="005312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F1607"/>
    <w:multiLevelType w:val="hybridMultilevel"/>
    <w:tmpl w:val="691252AE"/>
    <w:lvl w:ilvl="0" w:tplc="11DA4690">
      <w:start w:val="20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627">
    <w:abstractNumId w:val="9"/>
  </w:num>
  <w:num w:numId="2" w16cid:durableId="295187788">
    <w:abstractNumId w:val="11"/>
  </w:num>
  <w:num w:numId="3" w16cid:durableId="503127600">
    <w:abstractNumId w:val="14"/>
  </w:num>
  <w:num w:numId="4" w16cid:durableId="601837197">
    <w:abstractNumId w:val="12"/>
  </w:num>
  <w:num w:numId="5" w16cid:durableId="270170938">
    <w:abstractNumId w:val="10"/>
  </w:num>
  <w:num w:numId="6" w16cid:durableId="1309166982">
    <w:abstractNumId w:val="7"/>
  </w:num>
  <w:num w:numId="7" w16cid:durableId="956792698">
    <w:abstractNumId w:val="6"/>
  </w:num>
  <w:num w:numId="8" w16cid:durableId="1083913365">
    <w:abstractNumId w:val="5"/>
  </w:num>
  <w:num w:numId="9" w16cid:durableId="1944454524">
    <w:abstractNumId w:val="4"/>
  </w:num>
  <w:num w:numId="10" w16cid:durableId="461264524">
    <w:abstractNumId w:val="8"/>
  </w:num>
  <w:num w:numId="11" w16cid:durableId="752557045">
    <w:abstractNumId w:val="3"/>
  </w:num>
  <w:num w:numId="12" w16cid:durableId="1617638008">
    <w:abstractNumId w:val="2"/>
  </w:num>
  <w:num w:numId="13" w16cid:durableId="1646735727">
    <w:abstractNumId w:val="1"/>
  </w:num>
  <w:num w:numId="14" w16cid:durableId="1558933098">
    <w:abstractNumId w:val="0"/>
  </w:num>
  <w:num w:numId="15" w16cid:durableId="1499953775">
    <w:abstractNumId w:val="13"/>
  </w:num>
  <w:num w:numId="16" w16cid:durableId="953709513">
    <w:abstractNumId w:val="16"/>
  </w:num>
  <w:num w:numId="17" w16cid:durableId="3257459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0B"/>
    <w:rsid w:val="00085A50"/>
    <w:rsid w:val="0016310B"/>
    <w:rsid w:val="001D49FF"/>
    <w:rsid w:val="002F7552"/>
    <w:rsid w:val="004F1C69"/>
    <w:rsid w:val="00531237"/>
    <w:rsid w:val="008B505F"/>
    <w:rsid w:val="009F2186"/>
    <w:rsid w:val="00A4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6154E"/>
  <w15:chartTrackingRefBased/>
  <w15:docId w15:val="{547DCAA7-3016-D346-9A64-79FA27FD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085A50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A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5A50"/>
    <w:rPr>
      <w:color w:val="7A456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B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10.119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409.15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kewang/Library/Containers/com.microsoft.Word/Data/Library/Application%20Support/Microsoft/Office/16.0/DTS/en-AU%7b127F960B-E279-B444-B2AE-FB6166117D31%7d/%7b4C9E553D-D540-9A46-A5D3-58884F3AE33C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44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Wang</dc:creator>
  <cp:keywords/>
  <dc:description/>
  <cp:lastModifiedBy>Luke Wang</cp:lastModifiedBy>
  <cp:revision>1</cp:revision>
  <dcterms:created xsi:type="dcterms:W3CDTF">2024-04-11T13:47:00Z</dcterms:created>
  <dcterms:modified xsi:type="dcterms:W3CDTF">2024-04-11T14:47:00Z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